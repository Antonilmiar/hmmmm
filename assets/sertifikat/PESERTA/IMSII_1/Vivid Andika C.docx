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Vivid Andika C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PESERTA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PESERTA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