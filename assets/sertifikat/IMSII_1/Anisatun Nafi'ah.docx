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959"/>
      </w:tblGrid>
      <w:tr w:rsidR="00045528" w:rsidTr="00CE6B2B">
        <w:trPr>
          <w:trHeight w:hRule="exact" w:val="4680"/>
          <w:jc w:val="center"/>
        </w:trPr>
        <w:tc>
          <w:tcPr>
            <w:tcW w:w="5000" w:type="pct"/>
          </w:tcPr>
          <w:p w:rsidR="00045528" w:rsidRDefault="00045528">
            <w:pPr>
              <w:pStyle w:val="Heading1"/>
            </w:pPr>
          </w:p>
          <w:tbl>
            <w:tblPr>
              <w:tblpPr w:leftFromText="180" w:rightFromText="180" w:vertAnchor="page" w:horzAnchor="margin" w:tblpXSpec="center" w:tblpY="1714"/>
              <w:tblOverlap w:val="never"/>
              <w:tblW w:w="0" w:type="auto"/>
              <w:tblLayout w:type="fixed"/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3746"/>
            </w:tblGrid>
            <w:tr w:rsidR="00045528" w:rsidTr="00B0638D">
              <w:trPr>
                <w:trHeight w:val="1180"/>
              </w:trPr>
              <w:tc>
                <w:tcPr>
                  <w:tcW w:w="13746" w:type="dxa"/>
                </w:tcPr>
                <w:p w:rsidR="00045528" w:rsidRDefault="00D34FC5" w:rsidP="00D34FC5">
                  <w:pPr>
                    <w:pStyle w:val="Name"/>
                  </w:pPr>
                  <w:r>
                    <w:t>Anisatun Nafi'ah</w:t>
                  </w:r>
                </w:p>
              </w:tc>
            </w:tr>
          </w:tbl>
          <w:p w:rsidR="00045528" w:rsidRDefault="00045528">
            <w:pPr>
              <w:pStyle w:val="Heading1"/>
            </w:pPr>
          </w:p>
          <w:p w:rsidR="00045528" w:rsidRDefault="00B0638D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B315896" wp14:editId="4F202B96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1292860</wp:posOffset>
                      </wp:positionV>
                      <wp:extent cx="127635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38D" w:rsidRPr="00D34FC5" w:rsidRDefault="00D34FC5">
                                  <w:pP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${sebagai}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158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83.5pt;margin-top:101.8pt;width:100.5pt;height:28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" fillcolor="white [3201]" stroked="f" strokeweight=".5pt">
                      <v:textbox>
                        <w:txbxContent>
                          <w:p w:rsidR="00B0638D" w:rsidRPr="00D34FC5" w:rsidRDefault="00D34FC5">
                            <w:pP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${sebagai}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5528" w:rsidTr="00CE6B2B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625"/>
              <w:gridCol w:w="6707"/>
              <w:gridCol w:w="3627"/>
            </w:tblGrid>
            <w:tr w:rsidR="000C73D6" w:rsidTr="00CE6B2B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045528"/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horzAnchor="margin" w:tblpY="-38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356"/>
                  </w:tblGrid>
                  <w:tr w:rsidR="000C73D6" w:rsidTr="00CE6B2B">
                    <w:trPr>
                      <w:trHeight w:val="576"/>
                    </w:trPr>
                    <w:tc>
                      <w:tcPr>
                        <w:tcW w:w="6356" w:type="dxa"/>
                        <w:vAlign w:val="bottom"/>
                      </w:tcPr>
                      <w:p w:rsidR="00045528" w:rsidRDefault="00CE6B2B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1" locked="0" layoutInCell="1" allowOverlap="1" wp14:anchorId="20350312" wp14:editId="2CC37A65">
                                  <wp:simplePos x="0" y="0"/>
                                  <wp:positionH relativeFrom="column">
                                    <wp:posOffset>984885</wp:posOffset>
                                  </wp:positionH>
                                  <wp:positionV relativeFrom="paragraph">
                                    <wp:posOffset>413385</wp:posOffset>
                                  </wp:positionV>
                                  <wp:extent cx="1930400" cy="295275"/>
                                  <wp:effectExtent l="0" t="0" r="1270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529" y="20903"/>
                                      <wp:lineTo x="21529" y="0"/>
                                      <wp:lineTo x="0" y="0"/>
                                    </wp:wrapPolygon>
                                  </wp:wrapTight>
                                  <wp:docPr id="1" name="Text Box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930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DB5046" w:rsidRDefault="005A145A" w:rsidP="00CE6B2B">
                                              <w:pPr>
                                                <w:pStyle w:val="Date"/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>${bulan} ${tanggal}, ${tahun}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20350312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7" type="#_x0000_t202" style="position:absolute;margin-left:77.55pt;margin-top:32.55pt;width:152pt;height:23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" filled="f" stroked="f" strokeweight=".5pt">
                                  <v:textbox inset="0,0,0,0">
                                    <w:txbxContent>
                                      <w:p w:rsidR="00CE6B2B" w:rsidRPr="00DB5046" w:rsidRDefault="005A145A" w:rsidP="00CE6B2B">
                                        <w:pPr>
                                          <w:pStyle w:val="Date"/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>${bulan} ${tanggal}, ${tahun}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C73D6" w:rsidTr="00CE6B2B">
                    <w:tc>
                      <w:tcPr>
                        <w:tcW w:w="6356" w:type="dxa"/>
                      </w:tcPr>
                      <w:p w:rsidR="00045528" w:rsidRDefault="00045528">
                        <w:pPr>
                          <w:pStyle w:val="Signature"/>
                        </w:pPr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page" w:horzAnchor="page" w:tblpX="1212" w:tblpY="453"/>
                    <w:tblOverlap w:val="never"/>
                    <w:tblW w:w="41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4106"/>
                  </w:tblGrid>
                  <w:tr w:rsidR="00CE6B2B" w:rsidRPr="00CE6B2B" w:rsidTr="00CE6B2B">
                    <w:trPr>
                      <w:trHeight w:val="576"/>
                    </w:trPr>
                    <w:tc>
                      <w:tcPr>
                        <w:tcW w:w="4106" w:type="dxa"/>
                        <w:vAlign w:val="bottom"/>
                      </w:tcPr>
                      <w:p w:rsidR="00CE6B2B" w:rsidRPr="00CE6B2B" w:rsidRDefault="00CE6B2B" w:rsidP="00CE6B2B">
                        <w:pPr>
                          <w:pStyle w:val="SignatureLine"/>
                          <w:ind w:left="894"/>
                          <w:rPr>
                            <w:sz w:val="16"/>
                            <w:szCs w:val="16"/>
                          </w:rPr>
                        </w:pPr>
                        <w:r w:rsidRPr="00CE6B2B">
                          <w:rPr>
                            <w:noProof/>
                            <w:sz w:val="16"/>
                            <w:szCs w:val="16"/>
                            <w:lang w:eastAsia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1" locked="0" layoutInCell="1" allowOverlap="1" wp14:anchorId="623B38A6" wp14:editId="14F92ED8">
                                  <wp:simplePos x="0" y="0"/>
                                  <wp:positionH relativeFrom="column">
                                    <wp:posOffset>14605</wp:posOffset>
                                  </wp:positionH>
                                  <wp:positionV relativeFrom="paragraph">
                                    <wp:posOffset>298450</wp:posOffset>
                                  </wp:positionV>
                                  <wp:extent cx="2589530" cy="295275"/>
                                  <wp:effectExtent l="0" t="0" r="127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452" y="20903"/>
                                      <wp:lineTo x="21452" y="0"/>
                                      <wp:lineTo x="0" y="0"/>
                                    </wp:wrapPolygon>
                                  </wp:wrapTight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58953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CE6B2B" w:rsidRDefault="005A145A" w:rsidP="00CE6B2B">
                                              <w:pPr>
                                                <w:pStyle w:val="Date"/>
                                                <w:jc w:val="right"/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>${tanggal} ${bulan}, ${tahun}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23B38A6" id="Text Box 2" o:spid="_x0000_s1028" type="#_x0000_t202" style="position:absolute;left:0;text-align:left;margin-left:1.15pt;margin-top:23.5pt;width:203.9pt;height:2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" filled="f" stroked="f" strokeweight=".5pt">
                                  <v:textbox inset="0,0,0,0">
                                    <w:txbxContent>
                                      <w:p w:rsidR="00CE6B2B" w:rsidRPr="00CE6B2B" w:rsidRDefault="005A145A" w:rsidP="00CE6B2B">
                                        <w:pPr>
                                          <w:pStyle w:val="Date"/>
                                          <w:jc w:val="right"/>
                                          <w:rPr>
                                            <w:sz w:val="20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>${tanggal} ${bulan}, ${tahun}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E6B2B" w:rsidRPr="00CE6B2B" w:rsidTr="00CE6B2B">
                    <w:tc>
                      <w:tcPr>
                        <w:tcW w:w="4106" w:type="dxa"/>
                      </w:tcPr>
                      <w:p w:rsidR="00CE6B2B" w:rsidRPr="00CE6B2B" w:rsidRDefault="00CE6B2B" w:rsidP="00CE6B2B">
                        <w:pPr>
                          <w:pStyle w:val="Signature"/>
                          <w:ind w:left="894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045528" w:rsidRDefault="00045528"/>
              </w:tc>
            </w:tr>
          </w:tbl>
          <w:tbl>
            <w:tblPr>
              <w:tblpPr w:leftFromText="180" w:rightFromText="180" w:vertAnchor="text" w:horzAnchor="margin" w:tblpXSpec="center" w:tblpY="-3995"/>
              <w:tblOverlap w:val="never"/>
              <w:tblW w:w="427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381"/>
              <w:gridCol w:w="11176"/>
              <w:gridCol w:w="381"/>
            </w:tblGrid>
            <w:tr w:rsidR="000C73D6" w:rsidTr="00CE6B2B">
              <w:tc>
                <w:tcPr>
                  <w:tcW w:w="381" w:type="dxa"/>
                  <w:tcMar>
                    <w:left w:w="0" w:type="dxa"/>
                    <w:right w:w="216" w:type="dxa"/>
                  </w:tcMar>
                  <w:vAlign w:val="center"/>
                </w:tcPr>
                <w:p w:rsidR="000C73D6" w:rsidRDefault="000C73D6" w:rsidP="000C73D6">
                  <w:pPr>
                    <w:jc w:val="left"/>
                  </w:pPr>
                </w:p>
              </w:tc>
              <w:tc>
                <w:tcPr>
                  <w:tcW w:w="11176" w:type="dxa"/>
                  <w:vAlign w:val="center"/>
                </w:tcPr>
                <w:p w:rsidR="000C73D6" w:rsidRDefault="00D34FC5" w:rsidP="00D34FC5">
                  <w:pPr>
                    <w:pStyle w:val="Subtitle"/>
                  </w:pPr>
                  <w:r>
                    <w:t>${nama_acara}</w:t>
                  </w:r>
                </w:p>
              </w:tc>
              <w:tc>
                <w:tcPr>
                  <w:tcW w:w="381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0C73D6" w:rsidRDefault="000C73D6" w:rsidP="000C73D6">
                  <w:pPr>
                    <w:jc w:val="right"/>
                  </w:pPr>
                </w:p>
              </w:tc>
            </w:tr>
          </w:tbl>
          <w:p w:rsidR="00045528" w:rsidRDefault="00045528"/>
        </w:tc>
        <w:bookmarkStart w:id="0" w:name="_GoBack"/>
        <w:bookmarkEnd w:id="0"/>
      </w:tr>
    </w:tbl>
    <w:p w:rsidR="00045528" w:rsidRDefault="005A145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95pt;margin-top:-540.5pt;width:843.55pt;height:596.35pt;z-index:-251657216;mso-position-horizontal-relative:text;mso-position-vertical-relative:text;mso-width-relative:page;mso-height-relative:page">
            <v:imagedata r:id="rId5" o:title="hmsi-01"/>
          </v:shape>
        </w:pict>
      </w:r>
    </w:p>
    <w:sectPr w:rsidR="00045528" w:rsidSect="000C73D6">
      <w:pgSz w:w="16839" w:h="11907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0C73D6"/>
    <w:rsid w:val="005A145A"/>
    <w:rsid w:val="006706DD"/>
    <w:rsid w:val="006876E0"/>
    <w:rsid w:val="0072394B"/>
    <w:rsid w:val="00952A5A"/>
    <w:rsid w:val="00B0638D"/>
    <w:rsid w:val="00CE6B2B"/>
    <w:rsid w:val="00D34FC5"/>
    <w:rsid w:val="00DB5046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Achievement.dotx</Template>
  <TotalTime>69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Lyan Dwi Pangestu</cp:lastModifiedBy>
  <cp:revision>5</cp:revision>
  <cp:lastPrinted>2013-03-04T23:11:00Z</cp:lastPrinted>
  <dcterms:created xsi:type="dcterms:W3CDTF">2016-06-17T00:37:00Z</dcterms:created>
  <dcterms:modified xsi:type="dcterms:W3CDTF">2016-06-18T15:14:00Z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