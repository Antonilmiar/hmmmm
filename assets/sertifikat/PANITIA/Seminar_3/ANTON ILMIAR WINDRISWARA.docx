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3959"/>
      </w:tblGrid>
      <w:tr w:rsidR="00045528" w:rsidTr="00CE6B2B">
        <w:trPr>
          <w:trHeight w:hRule="exact" w:val="4680"/>
          <w:jc w:val="center"/>
        </w:trPr>
        <w:tc>
          <w:tcPr>
            <w:tcW w:w="5000" w:type="pct"/>
          </w:tcPr>
          <w:p w:rsidR="00045528" w:rsidRDefault="00045528">
            <w:pPr>
              <w:pStyle w:val="Heading1"/>
            </w:pPr>
          </w:p>
          <w:tbl>
            <w:tblPr>
              <w:tblpPr w:leftFromText="180" w:rightFromText="180" w:vertAnchor="page" w:horzAnchor="margin" w:tblpXSpec="center" w:tblpY="1714"/>
              <w:tblOverlap w:val="never"/>
              <w:tblW w:w="0" w:type="auto"/>
              <w:tblLayout w:type="fixed"/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13746"/>
            </w:tblGrid>
            <w:tr w:rsidR="00045528" w:rsidTr="00B0638D">
              <w:trPr>
                <w:trHeight w:val="1180"/>
              </w:trPr>
              <w:tc>
                <w:tcPr>
                  <w:tcW w:w="13746" w:type="dxa"/>
                </w:tcPr>
                <w:p w:rsidR="00045528" w:rsidRDefault="00D34FC5" w:rsidP="000A75DB">
                  <w:pPr>
                    <w:pStyle w:val="Name"/>
                    <w:ind w:left="-1080"/>
                  </w:pPr>
                  <w:r>
                    <w:t>ANTON ILMIAR WINDRISWARA</w:t>
                  </w:r>
                </w:p>
              </w:tc>
            </w:tr>
          </w:tbl>
          <w:p w:rsidR="00045528" w:rsidRDefault="00045528">
            <w:pPr>
              <w:pStyle w:val="Heading1"/>
            </w:pPr>
          </w:p>
          <w:p w:rsidR="00045528" w:rsidRDefault="00B0638D"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8AF1B4A" wp14:editId="70B6DF7D">
                      <wp:simplePos x="0" y="0"/>
                      <wp:positionH relativeFrom="column">
                        <wp:posOffset>3600450</wp:posOffset>
                      </wp:positionH>
                      <wp:positionV relativeFrom="paragraph">
                        <wp:posOffset>1292860</wp:posOffset>
                      </wp:positionV>
                      <wp:extent cx="1276350" cy="36195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638D" w:rsidRPr="00D34FC5" w:rsidRDefault="00D34FC5">
                                  <w:pPr>
                                    <w:rPr>
                                      <w:rFonts w:ascii="Calibri" w:hAnsi="Calibri"/>
                                      <w:color w:val="1A6F94"/>
                                      <w:sz w:val="3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1A6F94"/>
                                      <w:sz w:val="36"/>
                                      <w:lang w:val="en-ID"/>
                                    </w:rPr>
                                    <w:t>PANITIA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3158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283.5pt;margin-top:101.8pt;width:100.5pt;height:28.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" fillcolor="white [3201]" stroked="f" strokeweight=".5pt">
                      <v:textbox>
                        <w:txbxContent>
                          <w:p w:rsidR="00B0638D" w:rsidRPr="00D34FC5" w:rsidRDefault="00D34FC5">
                            <w:pPr>
                              <w:rPr>
                                <w:rFonts w:ascii="Calibri" w:hAnsi="Calibri"/>
                                <w:color w:val="1A6F94"/>
                                <w:sz w:val="36"/>
                                <w:lang w:val="en-ID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1A6F94"/>
                                <w:sz w:val="36"/>
                                <w:lang w:val="en-ID"/>
                              </w:rPr>
                              <w:t>PANITIA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45528" w:rsidTr="00CE6B2B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625"/>
              <w:gridCol w:w="6707"/>
              <w:gridCol w:w="3627"/>
            </w:tblGrid>
            <w:tr w:rsidR="000C73D6" w:rsidTr="00CE6B2B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045528" w:rsidRDefault="00045528"/>
              </w:tc>
              <w:tc>
                <w:tcPr>
                  <w:tcW w:w="2402" w:type="pct"/>
                  <w:vAlign w:val="center"/>
                </w:tcPr>
                <w:tbl>
                  <w:tblPr>
                    <w:tblpPr w:leftFromText="180" w:rightFromText="180" w:horzAnchor="margin" w:tblpY="-386"/>
                    <w:tblOverlap w:val="nev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356"/>
                  </w:tblGrid>
                  <w:tr w:rsidR="000C73D6" w:rsidTr="00CE6B2B">
                    <w:trPr>
                      <w:trHeight w:val="576"/>
                    </w:trPr>
                    <w:tc>
                      <w:tcPr>
                        <w:tcW w:w="6356" w:type="dxa"/>
                        <w:vAlign w:val="bottom"/>
                      </w:tcPr>
                      <w:p w:rsidR="00045528" w:rsidRDefault="00CE6B2B">
                        <w:pPr>
                          <w:pStyle w:val="SignatureLine"/>
                        </w:pPr>
                        <w:r>
                          <w:rPr>
                            <w:noProof/>
                            <w:lang w:val="id-ID" w:eastAsia="id-ID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6192" behindDoc="1" locked="0" layoutInCell="1" allowOverlap="1" wp14:anchorId="32A8B71F" wp14:editId="0D85EBB8">
                                  <wp:simplePos x="0" y="0"/>
                                  <wp:positionH relativeFrom="column">
                                    <wp:posOffset>984885</wp:posOffset>
                                  </wp:positionH>
                                  <wp:positionV relativeFrom="paragraph">
                                    <wp:posOffset>413385</wp:posOffset>
                                  </wp:positionV>
                                  <wp:extent cx="1930400" cy="295275"/>
                                  <wp:effectExtent l="0" t="0" r="12700" b="9525"/>
                                  <wp:wrapTight wrapText="bothSides">
                                    <wp:wrapPolygon edited="0">
                                      <wp:start x="0" y="0"/>
                                      <wp:lineTo x="0" y="20903"/>
                                      <wp:lineTo x="21529" y="20903"/>
                                      <wp:lineTo x="21529" y="0"/>
                                      <wp:lineTo x="0" y="0"/>
                                    </wp:wrapPolygon>
                                  </wp:wrapTight>
                                  <wp:docPr id="1" name="Text Box 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193040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CE6B2B" w:rsidRPr="00DB5046" w:rsidRDefault="005A145A" w:rsidP="00CE6B2B">
                                              <w:pPr>
                                                <w:pStyle w:val="Date"/>
                                                <w:rPr>
                                                  <w:sz w:val="22"/>
                                                  <w:szCs w:val="22"/>
                                                  <w:lang w:val="en-ID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2"/>
                                                  <w:szCs w:val="22"/>
                                                  <w:lang w:val="en-ID"/>
                                                </w:rPr>
                                                <w:t>Juni 22, 2016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type w14:anchorId="20350312"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Text Box 1" o:spid="_x0000_s1027" type="#_x0000_t202" style="position:absolute;margin-left:77.55pt;margin-top:32.55pt;width:152pt;height:23.2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" filled="f" stroked="f" strokeweight=".5pt">
                                  <v:textbox inset="0,0,0,0">
                                    <w:txbxContent>
                                      <w:p w:rsidR="00CE6B2B" w:rsidRPr="00DB5046" w:rsidRDefault="005A145A" w:rsidP="00CE6B2B">
                                        <w:pPr>
                                          <w:pStyle w:val="Date"/>
                                          <w:rPr>
                                            <w:sz w:val="22"/>
                                            <w:szCs w:val="22"/>
                                            <w:lang w:val="en-ID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ID"/>
                                          </w:rPr>
                                          <w:t>Juni 22, 2016</w:t>
                                        </w:r>
                                      </w:p>
                                    </w:txbxContent>
                                  </v:textbox>
                                  <w10:wrap type="tight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0C73D6" w:rsidTr="00CE6B2B">
                    <w:tc>
                      <w:tcPr>
                        <w:tcW w:w="6356" w:type="dxa"/>
                      </w:tcPr>
                      <w:p w:rsidR="00045528" w:rsidRDefault="00045528">
                        <w:pPr>
                          <w:pStyle w:val="Signature"/>
                        </w:pPr>
                      </w:p>
                    </w:tc>
                  </w:tr>
                </w:tbl>
                <w:p w:rsidR="00045528" w:rsidRDefault="00045528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tbl>
                  <w:tblPr>
                    <w:tblpPr w:leftFromText="180" w:rightFromText="180" w:vertAnchor="page" w:horzAnchor="page" w:tblpX="1212" w:tblpY="453"/>
                    <w:tblOverlap w:val="never"/>
                    <w:tblW w:w="410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4106"/>
                  </w:tblGrid>
                  <w:tr w:rsidR="00CE6B2B" w:rsidRPr="00CE6B2B" w:rsidTr="00CE6B2B">
                    <w:trPr>
                      <w:trHeight w:val="576"/>
                    </w:trPr>
                    <w:tc>
                      <w:tcPr>
                        <w:tcW w:w="4106" w:type="dxa"/>
                        <w:vAlign w:val="bottom"/>
                      </w:tcPr>
                      <w:p w:rsidR="00CE6B2B" w:rsidRPr="00CE6B2B" w:rsidRDefault="00CE6B2B" w:rsidP="00CE6B2B">
                        <w:pPr>
                          <w:pStyle w:val="SignatureLine"/>
                          <w:ind w:left="894"/>
                          <w:rPr>
                            <w:sz w:val="16"/>
                            <w:szCs w:val="16"/>
                          </w:rPr>
                        </w:pPr>
                        <w:r w:rsidRPr="00CE6B2B">
                          <w:rPr>
                            <w:noProof/>
                            <w:sz w:val="16"/>
                            <w:szCs w:val="16"/>
                            <w:lang w:val="id-ID" w:eastAsia="id-ID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7216" behindDoc="1" locked="0" layoutInCell="1" allowOverlap="1" wp14:anchorId="65B0A1F2" wp14:editId="4441B248">
                                  <wp:simplePos x="0" y="0"/>
                                  <wp:positionH relativeFrom="column">
                                    <wp:posOffset>14605</wp:posOffset>
                                  </wp:positionH>
                                  <wp:positionV relativeFrom="paragraph">
                                    <wp:posOffset>298450</wp:posOffset>
                                  </wp:positionV>
                                  <wp:extent cx="2589530" cy="295275"/>
                                  <wp:effectExtent l="0" t="0" r="1270" b="9525"/>
                                  <wp:wrapTight wrapText="bothSides">
                                    <wp:wrapPolygon edited="0">
                                      <wp:start x="0" y="0"/>
                                      <wp:lineTo x="0" y="20903"/>
                                      <wp:lineTo x="21452" y="20903"/>
                                      <wp:lineTo x="21452" y="0"/>
                                      <wp:lineTo x="0" y="0"/>
                                    </wp:wrapPolygon>
                                  </wp:wrapTight>
                                  <wp:docPr id="2" name="Text Box 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258953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CE6B2B" w:rsidRPr="00CE6B2B" w:rsidRDefault="005A145A" w:rsidP="00CE6B2B">
                                              <w:pPr>
                                                <w:pStyle w:val="Date"/>
                                                <w:jc w:val="right"/>
                                                <w:rPr>
                                                  <w:sz w:val="20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16"/>
                                                  <w:lang w:val="en-ID"/>
                                                </w:rPr>
                                                <w:t>22 Juni, 2016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623B38A6" id="Text Box 2" o:spid="_x0000_s1028" type="#_x0000_t202" style="position:absolute;left:0;text-align:left;margin-left:1.15pt;margin-top:23.5pt;width:203.9pt;height:23.2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" filled="f" stroked="f" strokeweight=".5pt">
                                  <v:textbox inset="0,0,0,0">
                                    <w:txbxContent>
                                      <w:p w:rsidR="00CE6B2B" w:rsidRPr="00CE6B2B" w:rsidRDefault="005A145A" w:rsidP="00CE6B2B">
                                        <w:pPr>
                                          <w:pStyle w:val="Date"/>
                                          <w:jc w:val="right"/>
                                          <w:rPr>
                                            <w:sz w:val="20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16"/>
                                            <w:lang w:val="en-ID"/>
                                          </w:rPr>
                                          <w:t>22 Juni, 2016</w:t>
                                        </w:r>
                                      </w:p>
                                    </w:txbxContent>
                                  </v:textbox>
                                  <w10:wrap type="tight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CE6B2B" w:rsidRPr="00CE6B2B" w:rsidTr="00CE6B2B">
                    <w:tc>
                      <w:tcPr>
                        <w:tcW w:w="4106" w:type="dxa"/>
                      </w:tcPr>
                      <w:p w:rsidR="00CE6B2B" w:rsidRPr="00CE6B2B" w:rsidRDefault="00CE6B2B" w:rsidP="00CE6B2B">
                        <w:pPr>
                          <w:pStyle w:val="Signature"/>
                          <w:ind w:left="894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045528" w:rsidRDefault="00045528"/>
              </w:tc>
            </w:tr>
          </w:tbl>
          <w:tbl>
            <w:tblPr>
              <w:tblpPr w:leftFromText="180" w:rightFromText="180" w:vertAnchor="text" w:horzAnchor="margin" w:tblpXSpec="center" w:tblpY="-3995"/>
              <w:tblOverlap w:val="never"/>
              <w:tblW w:w="4276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381"/>
              <w:gridCol w:w="11176"/>
              <w:gridCol w:w="381"/>
            </w:tblGrid>
            <w:tr w:rsidR="000C73D6" w:rsidTr="00CE6B2B">
              <w:tc>
                <w:tcPr>
                  <w:tcW w:w="381" w:type="dxa"/>
                  <w:tcMar>
                    <w:left w:w="0" w:type="dxa"/>
                    <w:right w:w="216" w:type="dxa"/>
                  </w:tcMar>
                  <w:vAlign w:val="center"/>
                </w:tcPr>
                <w:p w:rsidR="000C73D6" w:rsidRDefault="000C73D6" w:rsidP="000C73D6">
                  <w:pPr>
                    <w:jc w:val="left"/>
                  </w:pPr>
                </w:p>
              </w:tc>
              <w:tc>
                <w:tcPr>
                  <w:tcW w:w="11176" w:type="dxa"/>
                  <w:vAlign w:val="center"/>
                </w:tcPr>
                <w:p w:rsidR="000C73D6" w:rsidRDefault="00D34FC5" w:rsidP="000A75DB">
                  <w:pPr>
                    <w:pStyle w:val="Subtitle"/>
                    <w:ind w:left="-381"/>
                  </w:pPr>
                  <w:bookmarkStart w:id="0" w:name="_GoBack"/>
                  <w:bookmarkEnd w:id="0"/>
                  <w:r>
                    <w:t>Seminar</w:t>
                  </w:r>
                </w:p>
              </w:tc>
              <w:tc>
                <w:tcPr>
                  <w:tcW w:w="381" w:type="dxa"/>
                  <w:tcMar>
                    <w:left w:w="216" w:type="dxa"/>
                    <w:right w:w="0" w:type="dxa"/>
                  </w:tcMar>
                  <w:vAlign w:val="center"/>
                </w:tcPr>
                <w:p w:rsidR="000C73D6" w:rsidRDefault="000C73D6" w:rsidP="000C73D6">
                  <w:pPr>
                    <w:jc w:val="right"/>
                  </w:pPr>
                </w:p>
              </w:tc>
            </w:tr>
          </w:tbl>
          <w:p w:rsidR="00045528" w:rsidRDefault="00045528"/>
        </w:tc>
      </w:tr>
    </w:tbl>
    <w:p w:rsidR="00045528" w:rsidRDefault="000A75D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1.95pt;margin-top:-540.5pt;width:843.55pt;height:596.35pt;z-index:-251657216;mso-position-horizontal-relative:text;mso-position-vertical-relative:text;mso-width-relative:page;mso-height-relative:page">
            <v:imagedata r:id="rId5" o:title="hmsi-01"/>
          </v:shape>
        </w:pict>
      </w:r>
    </w:p>
    <w:sectPr w:rsidR="00045528" w:rsidSect="000C73D6">
      <w:pgSz w:w="16839" w:h="11907" w:orient="landscape" w:code="9"/>
      <w:pgMar w:top="25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6E0"/>
    <w:rsid w:val="00045528"/>
    <w:rsid w:val="000A75DB"/>
    <w:rsid w:val="000C73D6"/>
    <w:rsid w:val="005A145A"/>
    <w:rsid w:val="006706DD"/>
    <w:rsid w:val="006876E0"/>
    <w:rsid w:val="0072394B"/>
    <w:rsid w:val="00952A5A"/>
    <w:rsid w:val="00B0638D"/>
    <w:rsid w:val="00CE6B2B"/>
    <w:rsid w:val="00D34FC5"/>
    <w:rsid w:val="00DB5046"/>
    <w:rsid w:val="00F9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0C257EE3-8E8E-47AE-BB31-F167A0B4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ame">
    <w:name w:val="Nam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Pr>
      <w:caps/>
      <w:color w:val="A4A4A4" w:themeColor="background2" w:themeShade="BF"/>
      <w:spacing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SignatureLine">
    <w:name w:val="Signature Line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IntenseEmphasis">
    <w:name w:val="Intense Emphasis"/>
    <w:basedOn w:val="DefaultParagraphFont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satun%20Nafi'ah\AppData\Roaming\Microsoft\Templates\Certificate%20of%20Achievement.dotx" TargetMode="External"/></Relationship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Achievement</Template>
  <TotalTime>69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Anisatun Nafi'ah</dc:creator>
  <cp:keywords/>
  <dc:description/>
  <cp:lastModifiedBy>Anisatun Nafi'ah</cp:lastModifiedBy>
  <cp:revision>6</cp:revision>
  <cp:lastPrinted>2013-03-04T23:11:00Z</cp:lastPrinted>
  <dcterms:created xsi:type="dcterms:W3CDTF">2016-06-17T00:37:00Z</dcterms:created>
  <dcterms:modified xsi:type="dcterms:W3CDTF">2016-06-23T02:42:00Z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TC040272549991</vt:lpwstr>
  </property>
</Properties>
</file>