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Anisatun Nafi'ah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PANITIA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PANITIA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