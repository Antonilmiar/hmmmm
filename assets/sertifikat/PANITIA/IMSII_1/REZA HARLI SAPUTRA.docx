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REZA HARLI SAPUTRA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PANITIA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PANITIA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30,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30,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30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30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IMSII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