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159"/>
            </w:tblGrid>
            <w:tr w:rsidR="00045528" w:rsidTr="0088099A">
              <w:trPr>
                <w:trHeight w:val="1575"/>
              </w:trPr>
              <w:tc>
                <w:tcPr>
                  <w:tcW w:w="13159" w:type="dxa"/>
                </w:tcPr>
                <w:p w:rsidR="00045528" w:rsidRDefault="0088099A" w:rsidP="00F032EF">
                  <w:pPr>
                    <w:pStyle w:val="Name"/>
                    <w:ind w:left="-1080"/>
                  </w:pPr>
                  <w:r>
                    <w:t>${</w:t>
                  </w:r>
                  <w:proofErr w:type="spellStart"/>
                  <w:r>
                    <w:t>nama</w:t>
                  </w:r>
                  <w:proofErr w:type="spellEnd"/>
                  <w:r>
                    <w:t>}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88099A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267490" wp14:editId="73527C45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1235710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099A" w:rsidRPr="00D34FC5" w:rsidRDefault="0088099A" w:rsidP="0088099A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sebagai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582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2pt;margin-top:97.3pt;width:100.5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" fillcolor="white [3201]" stroked="f" strokeweight=".5pt">
                      <v:textbox>
                        <w:txbxContent>
                          <w:p w:rsidR="0088099A" w:rsidRPr="00D34FC5" w:rsidRDefault="0088099A" w:rsidP="0088099A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E76599A" wp14:editId="5D585092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0C73D6" w:rsidRDefault="0088099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${bulan} ${tanggal}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 xml:space="preserve">, </w:t>
                                              </w:r>
                                              <w:r w:rsidR="00CE6B2B" w:rsidRPr="000C73D6">
                                                <w:rPr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$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>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07C88A1" id="Text Box 1" o:spid="_x0000_s1027" type="#_x0000_t202" style="position:absolute;margin-left:77.55pt;margin-top:32.55pt;width:152pt;height:23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0C73D6" w:rsidRDefault="0088099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${bulan} ${tanggal}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, </w:t>
                                        </w:r>
                                        <w:r w:rsidR="00CE6B2B" w:rsidRPr="000C73D6">
                                          <w:rPr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$</w:t>
                                        </w:r>
                                        <w:proofErr w:type="gramEnd"/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2017D2E6" wp14:editId="4D027D92">
                                  <wp:simplePos x="0" y="0"/>
                                  <wp:positionH relativeFrom="column">
                                    <wp:posOffset>39370</wp:posOffset>
                                  </wp:positionH>
                                  <wp:positionV relativeFrom="paragraph">
                                    <wp:posOffset>326390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88099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t>${bulan} ${tanggal},</w:t>
                                              </w:r>
                                              <w:r w:rsidR="00CE6B2B" w:rsidRPr="00CE6B2B">
                                                <w:rPr>
                                                  <w:sz w:val="20"/>
                                                  <w:szCs w:val="16"/>
                                                  <w:lang w:val="id-ID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t>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3F827C9" id="Text Box 2" o:spid="_x0000_s1028" type="#_x0000_t202" style="position:absolute;left:0;text-align:left;margin-left:3.1pt;margin-top:25.7pt;width:203.9pt;height:23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7aS3kt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88099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${bulan} ${tanggal},</w:t>
                                        </w:r>
                                        <w:r w:rsidR="00CE6B2B" w:rsidRPr="00CE6B2B">
                                          <w:rPr>
                                            <w:sz w:val="20"/>
                                            <w:szCs w:val="16"/>
                                            <w:lang w:val="id-ID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88099A" w:rsidP="00F032EF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${nama_acara}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F032E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0.9pt;margin-top:-539.5pt;width:839.3pt;height:593.35pt;z-index:-251657216;mso-position-horizontal-relative:text;mso-position-vertical-relative:text;mso-width-relative:page;mso-height-relative:page">
            <v:imagedata r:id="rId5" o:title="hmt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C73D6"/>
    <w:rsid w:val="002A2727"/>
    <w:rsid w:val="006706DD"/>
    <w:rsid w:val="006876E0"/>
    <w:rsid w:val="0088099A"/>
    <w:rsid w:val="00CE6B2B"/>
    <w:rsid w:val="00F032EF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4</cp:revision>
  <cp:lastPrinted>2013-03-04T23:11:00Z</cp:lastPrinted>
  <dcterms:created xsi:type="dcterms:W3CDTF">2016-06-17T00:40:00Z</dcterms:created>
  <dcterms:modified xsi:type="dcterms:W3CDTF">2016-06-23T02:43:00Z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