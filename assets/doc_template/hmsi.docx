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${</w:t>
                  </w:r>
                  <w:proofErr w:type="spellStart"/>
                  <w:r>
                    <w:t>nama</w:t>
                  </w:r>
                  <w:proofErr w:type="spellEnd"/>
                  <w:r>
                    <w:t>}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sebagai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${bulan} ${tanggal},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${bulan} ${tanggal},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${tanggal} ${bulan},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${tanggal} ${bulan},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${nama_acara}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